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5210B3" w:rsidP="00523479">
            <w:pPr>
              <w:pStyle w:val="Initials"/>
            </w:pPr>
            <w:r>
              <w:t>j</w:t>
            </w:r>
            <w:r w:rsidR="00E02DCD" w:rsidRPr="00906BEE">
              <w:rPr>
                <w:noProof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CDF4056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b</w:t>
            </w:r>
          </w:p>
          <w:p w:rsidR="00A50939" w:rsidRPr="00906BEE" w:rsidRDefault="00624988" w:rsidP="007569C1">
            <w:pPr>
              <w:pStyle w:val="Heading3"/>
            </w:pPr>
            <w:r>
              <w:t>SUMMARY</w:t>
            </w:r>
          </w:p>
          <w:p w:rsidR="002C2CDD" w:rsidRPr="00906BEE" w:rsidRDefault="00624988" w:rsidP="00624988">
            <w:r w:rsidRPr="00624988">
              <w:t>IT Professional with over 20 years of experience specializing in IT department management for several companies. I can implement good IT products at local and global levels. My greatest strength for projec</w:t>
            </w:r>
            <w:r w:rsidR="0006315E">
              <w:t xml:space="preserve">t development is a mix of speed, </w:t>
            </w:r>
            <w:r w:rsidRPr="00624988">
              <w:t>quality and cost.</w:t>
            </w:r>
          </w:p>
          <w:p w:rsidR="002C2CDD" w:rsidRPr="00906BEE" w:rsidRDefault="0060098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D2523A2FCA24F34A32B824F7A8F0E0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92447F" w:rsidP="0092447F">
            <w:r>
              <w:t>Project Scheduling – over 90% of projects led were finished in due time.</w:t>
            </w:r>
          </w:p>
          <w:p w:rsidR="00CB2B52" w:rsidRDefault="00CB2B52" w:rsidP="0092447F">
            <w:r>
              <w:t>Strategic Planning</w:t>
            </w:r>
          </w:p>
          <w:p w:rsidR="00CB2B52" w:rsidRDefault="00CB2B52" w:rsidP="0092447F">
            <w:r>
              <w:t>Communication Skills</w:t>
            </w:r>
          </w:p>
          <w:p w:rsidR="00CB2B52" w:rsidRDefault="00CB2B52" w:rsidP="0092447F">
            <w:r>
              <w:t>Team Management</w:t>
            </w:r>
          </w:p>
          <w:p w:rsidR="00856468" w:rsidRPr="00906BEE" w:rsidRDefault="00856468" w:rsidP="00856468">
            <w:pPr>
              <w:pStyle w:val="Heading3"/>
            </w:pPr>
            <w:r>
              <w:t>Contact</w:t>
            </w:r>
          </w:p>
          <w:p w:rsidR="0092447F" w:rsidRDefault="00600980" w:rsidP="00856468">
            <w:hyperlink r:id="rId10" w:history="1">
              <w:r w:rsidR="00856468" w:rsidRPr="008B2E53">
                <w:rPr>
                  <w:rStyle w:val="Hyperlink"/>
                </w:rPr>
                <w:t>jamesbrown.1986.222@gmail.com</w:t>
              </w:r>
            </w:hyperlink>
          </w:p>
          <w:p w:rsidR="00856468" w:rsidRPr="00906BEE" w:rsidRDefault="00795D58" w:rsidP="00856468">
            <w:r>
              <w:t xml:space="preserve">skype address: </w:t>
            </w:r>
            <w:r w:rsidRPr="00795D58">
              <w:t>live:.cid.2ade2e02bf3b24a7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60098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6B06E083D17400E9366AC9AF792815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210B3">
                        <w:t>james brown</w:t>
                      </w:r>
                    </w:sdtContent>
                  </w:sdt>
                </w:p>
                <w:p w:rsidR="00906BEE" w:rsidRDefault="005210B3" w:rsidP="00906BEE">
                  <w:pPr>
                    <w:pStyle w:val="Heading2"/>
                    <w:outlineLvl w:val="1"/>
                  </w:pPr>
                  <w:r>
                    <w:t>Senior firmware developer &amp; hardware developer</w:t>
                  </w:r>
                </w:p>
                <w:p w:rsidR="003106C4" w:rsidRPr="00906BEE" w:rsidRDefault="003106C4" w:rsidP="00906BEE">
                  <w:pPr>
                    <w:pStyle w:val="Heading2"/>
                    <w:outlineLvl w:val="1"/>
                  </w:pPr>
                  <w:r>
                    <w:t>&amp; team leader</w:t>
                  </w:r>
                </w:p>
              </w:tc>
            </w:tr>
          </w:tbl>
          <w:p w:rsidR="002C2CDD" w:rsidRPr="00906BEE" w:rsidRDefault="0060098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592948B4063F4D5DA49216411EB67A9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3106C4" w:rsidP="007569C1">
            <w:pPr>
              <w:pStyle w:val="Heading4"/>
            </w:pPr>
            <w:r>
              <w:t>Program Developer</w:t>
            </w:r>
            <w:r w:rsidR="002C2CDD" w:rsidRPr="00906BEE">
              <w:t xml:space="preserve"> • </w:t>
            </w:r>
            <w:r>
              <w:t>star group</w:t>
            </w:r>
            <w:r w:rsidR="002C2CDD" w:rsidRPr="00906BEE">
              <w:t xml:space="preserve"> • </w:t>
            </w:r>
            <w:r>
              <w:t>2008.5</w:t>
            </w:r>
            <w:r w:rsidR="00F47E97" w:rsidRPr="00906BEE">
              <w:t xml:space="preserve"> – </w:t>
            </w:r>
            <w:r>
              <w:t>2011.4</w:t>
            </w:r>
            <w:bookmarkStart w:id="0" w:name="_GoBack"/>
            <w:bookmarkEnd w:id="0"/>
          </w:p>
          <w:p w:rsidR="002C2CDD" w:rsidRDefault="003106C4" w:rsidP="007569C1">
            <w:r>
              <w:t>Responsible for developing Customer Relationship Management</w:t>
            </w:r>
          </w:p>
          <w:p w:rsidR="003106C4" w:rsidRDefault="003106C4" w:rsidP="007569C1">
            <w:r>
              <w:t>Implemented Sales Force Automation for publishing company</w:t>
            </w:r>
          </w:p>
          <w:p w:rsidR="003106C4" w:rsidRDefault="003106C4" w:rsidP="007569C1">
            <w:r>
              <w:t>Developed several business management program</w:t>
            </w:r>
          </w:p>
          <w:p w:rsidR="00895A78" w:rsidRDefault="00895A78" w:rsidP="007569C1">
            <w:r>
              <w:t>Implemented secure file container based on driver development</w:t>
            </w:r>
          </w:p>
          <w:p w:rsidR="00895A78" w:rsidRPr="00906BEE" w:rsidRDefault="00895A78" w:rsidP="007569C1">
            <w:r>
              <w:t>Implemented anti-virus vaccine program</w:t>
            </w:r>
          </w:p>
          <w:p w:rsidR="002C2CDD" w:rsidRDefault="003106C4" w:rsidP="007569C1">
            <w:pPr>
              <w:pStyle w:val="Heading4"/>
            </w:pPr>
            <w:r>
              <w:t>firmware developer &amp; hardware developer</w:t>
            </w:r>
            <w:r w:rsidR="002C2CDD" w:rsidRPr="00906BEE">
              <w:t xml:space="preserve"> • </w:t>
            </w:r>
            <w:r>
              <w:t>star group</w:t>
            </w:r>
            <w:r w:rsidR="002C2CDD" w:rsidRPr="00906BEE">
              <w:t xml:space="preserve"> • </w:t>
            </w:r>
            <w:r>
              <w:t>2011.5</w:t>
            </w:r>
            <w:r w:rsidR="00F47E97" w:rsidRPr="00906BEE">
              <w:t xml:space="preserve"> – </w:t>
            </w:r>
            <w:r>
              <w:t>2015.7</w:t>
            </w:r>
          </w:p>
          <w:p w:rsidR="003106C4" w:rsidRDefault="003106C4" w:rsidP="007569C1">
            <w:r>
              <w:t>Developed wireless communication system using Bluetooth module, nRF24 module and so on</w:t>
            </w:r>
          </w:p>
          <w:p w:rsidR="003106C4" w:rsidRDefault="003106C4" w:rsidP="007569C1">
            <w:r>
              <w:t>Implemented karaoke PCB design and developed firmware</w:t>
            </w:r>
          </w:p>
          <w:p w:rsidR="003106C4" w:rsidRDefault="003106C4" w:rsidP="007569C1">
            <w:r>
              <w:t>Developed ARM-based solution and microcontroller</w:t>
            </w:r>
            <w:r w:rsidR="00895A78">
              <w:t>-based solution</w:t>
            </w:r>
          </w:p>
          <w:p w:rsidR="00895A78" w:rsidRDefault="00895A78" w:rsidP="007569C1">
            <w:r>
              <w:t>Developed digital signal processing product</w:t>
            </w:r>
          </w:p>
          <w:p w:rsidR="00895A78" w:rsidRDefault="00895A78" w:rsidP="007569C1">
            <w:r>
              <w:t xml:space="preserve">Implemented communication system using </w:t>
            </w:r>
            <w:r w:rsidR="0077628A">
              <w:t xml:space="preserve">Xilinx and Cypress </w:t>
            </w:r>
            <w:r>
              <w:t>FPGA.</w:t>
            </w:r>
          </w:p>
          <w:p w:rsidR="00895A78" w:rsidRDefault="00895A78" w:rsidP="00895A78">
            <w:pPr>
              <w:pStyle w:val="Heading4"/>
            </w:pPr>
            <w:r>
              <w:t>project manager</w:t>
            </w:r>
            <w:r w:rsidRPr="00906BEE">
              <w:t xml:space="preserve"> • </w:t>
            </w:r>
            <w:r>
              <w:t xml:space="preserve">nic </w:t>
            </w:r>
            <w:r w:rsidRPr="00906BEE">
              <w:t xml:space="preserve">• </w:t>
            </w:r>
            <w:r>
              <w:t>2015.8</w:t>
            </w:r>
            <w:r w:rsidRPr="00906BEE">
              <w:t xml:space="preserve"> – </w:t>
            </w:r>
            <w:r>
              <w:t>2020.9</w:t>
            </w:r>
          </w:p>
          <w:p w:rsidR="00895A78" w:rsidRDefault="00895A78" w:rsidP="00895A78">
            <w:r>
              <w:t>Responsible for developing software &amp; hardware project</w:t>
            </w:r>
          </w:p>
          <w:p w:rsidR="00895A78" w:rsidRDefault="00895A78" w:rsidP="00895A78">
            <w:r>
              <w:t>As a project manager, implemented advanced secure USB</w:t>
            </w:r>
          </w:p>
          <w:p w:rsidR="00895A78" w:rsidRDefault="00895A78" w:rsidP="00895A78">
            <w:r>
              <w:t>As a project manager, implemented network insulator device and print monitoring system</w:t>
            </w:r>
          </w:p>
          <w:p w:rsidR="00895A78" w:rsidRDefault="00895A78" w:rsidP="00895A78">
            <w:r>
              <w:t>As a project manager, implemented 2 web-based projects</w:t>
            </w:r>
          </w:p>
          <w:p w:rsidR="00895A78" w:rsidRDefault="00895A78" w:rsidP="00895A78">
            <w:pPr>
              <w:pStyle w:val="Heading4"/>
            </w:pPr>
            <w:r>
              <w:t>Team leader</w:t>
            </w:r>
            <w:r w:rsidRPr="00906BEE">
              <w:t xml:space="preserve"> • </w:t>
            </w:r>
            <w:r>
              <w:t>ra</w:t>
            </w:r>
            <w:r w:rsidR="00D42664">
              <w:t>sen</w:t>
            </w:r>
            <w:r>
              <w:t xml:space="preserve"> </w:t>
            </w:r>
            <w:r w:rsidRPr="00906BEE">
              <w:t xml:space="preserve">• </w:t>
            </w:r>
            <w:r w:rsidR="00D42664">
              <w:t>2020.10</w:t>
            </w:r>
            <w:r w:rsidRPr="00906BEE">
              <w:t xml:space="preserve"> – </w:t>
            </w:r>
            <w:r w:rsidR="00D42664">
              <w:t>current</w:t>
            </w:r>
          </w:p>
          <w:p w:rsidR="00D42664" w:rsidRDefault="00D42664" w:rsidP="00895A78">
            <w:r>
              <w:t>Responsible for 10 team members (6 program developers, 2 PCB designers and 2 firmware developers)</w:t>
            </w:r>
          </w:p>
          <w:p w:rsidR="00D42664" w:rsidRDefault="00D42664" w:rsidP="00895A78">
            <w:r>
              <w:t>Responsible for teaching new team member</w:t>
            </w:r>
          </w:p>
          <w:p w:rsidR="00D42664" w:rsidRDefault="00D42664" w:rsidP="00895A78">
            <w:r>
              <w:t>Implemented 2 solutions using hardware and software tech both</w:t>
            </w:r>
          </w:p>
          <w:p w:rsidR="00895A78" w:rsidRDefault="00895A78" w:rsidP="00895A78"/>
          <w:p w:rsidR="002C2CDD" w:rsidRPr="00906BEE" w:rsidRDefault="0060098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043391726C741AC9649A604F73558B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ED0C33" w:rsidP="007569C1">
            <w:pPr>
              <w:pStyle w:val="Heading4"/>
            </w:pPr>
            <w:r>
              <w:t>bachelor of computer science</w:t>
            </w:r>
            <w:r w:rsidR="002C2CDD" w:rsidRPr="00906BEE">
              <w:t xml:space="preserve"> • </w:t>
            </w:r>
            <w:r>
              <w:t>2004.11 – 2008.4</w:t>
            </w:r>
            <w:r w:rsidR="002C2CDD" w:rsidRPr="00906BEE">
              <w:t xml:space="preserve"> • </w:t>
            </w:r>
            <w:r>
              <w:t>national institute of information technology</w:t>
            </w:r>
          </w:p>
          <w:p w:rsidR="00ED0C33" w:rsidRDefault="00ED0C33" w:rsidP="007569C1">
            <w:pPr>
              <w:pStyle w:val="Heading4"/>
            </w:pPr>
          </w:p>
          <w:p w:rsidR="002C2CDD" w:rsidRPr="00906BEE" w:rsidRDefault="00ED0C33" w:rsidP="007569C1">
            <w:pPr>
              <w:pStyle w:val="Heading4"/>
            </w:pPr>
            <w:r>
              <w:t>master of computer science</w:t>
            </w:r>
            <w:r w:rsidR="002C2CDD" w:rsidRPr="00906BEE">
              <w:t xml:space="preserve"> • </w:t>
            </w:r>
            <w:r>
              <w:t xml:space="preserve">2010.4 – 2012.12 </w:t>
            </w:r>
            <w:r w:rsidR="002C2CDD" w:rsidRPr="00906BEE">
              <w:t xml:space="preserve">• </w:t>
            </w:r>
            <w:r>
              <w:t>karnata university</w:t>
            </w:r>
          </w:p>
          <w:p w:rsidR="002C2CDD" w:rsidRPr="00906BEE" w:rsidRDefault="00ED0C33" w:rsidP="007569C1">
            <w:pPr>
              <w:pStyle w:val="Heading3"/>
            </w:pPr>
            <w:r>
              <w:t>Certification</w:t>
            </w:r>
          </w:p>
          <w:p w:rsidR="00741125" w:rsidRDefault="00ED0C33" w:rsidP="00ED0C33">
            <w:r>
              <w:t>MCSD from Microsoft, 2007.9</w:t>
            </w:r>
          </w:p>
          <w:p w:rsidR="00ED0C33" w:rsidRDefault="00ED0C33" w:rsidP="00ED0C33">
            <w:r>
              <w:t>Java SE Programmer from Sun, 2008.1</w:t>
            </w:r>
          </w:p>
          <w:p w:rsidR="000177EF" w:rsidRDefault="000177EF" w:rsidP="00ED0C33"/>
          <w:p w:rsidR="000177EF" w:rsidRPr="00906BEE" w:rsidRDefault="000177EF" w:rsidP="00ED0C33"/>
        </w:tc>
      </w:tr>
    </w:tbl>
    <w:p w:rsidR="000177EF" w:rsidRDefault="000177EF" w:rsidP="00E22E87">
      <w:pPr>
        <w:pStyle w:val="NoSpacing"/>
      </w:pPr>
    </w:p>
    <w:p w:rsidR="000177EF" w:rsidRDefault="000177EF" w:rsidP="000177EF">
      <w:pPr>
        <w:pStyle w:val="Heading3"/>
      </w:pPr>
      <w:r>
        <w:br w:type="page"/>
      </w:r>
    </w:p>
    <w:p w:rsidR="000177EF" w:rsidRDefault="000177EF" w:rsidP="000177EF">
      <w:pPr>
        <w:pStyle w:val="Heading3"/>
      </w:pPr>
      <w:r>
        <w:lastRenderedPageBreak/>
        <w:t>SNAPSHOT</w:t>
      </w:r>
    </w:p>
    <w:p w:rsidR="000177EF" w:rsidRDefault="000177EF" w:rsidP="000177EF">
      <w:pPr>
        <w:pStyle w:val="Heading3"/>
      </w:pPr>
    </w:p>
    <w:p w:rsidR="000177EF" w:rsidRPr="00906BEE" w:rsidRDefault="000177EF" w:rsidP="000177EF">
      <w:pPr>
        <w:pStyle w:val="Heading3"/>
      </w:pPr>
      <w:r w:rsidRPr="000177EF">
        <w:rPr>
          <w:caps w:val="0"/>
        </w:rPr>
        <w:t>1.</w:t>
      </w:r>
      <w:r>
        <w:t xml:space="preserve"> karaoke pcb design</w:t>
      </w:r>
    </w:p>
    <w:p w:rsidR="000177EF" w:rsidRDefault="000177EF" w:rsidP="00E22E87">
      <w:pPr>
        <w:pStyle w:val="NoSpacing"/>
      </w:pPr>
      <w:r>
        <w:rPr>
          <w:noProof/>
          <w:lang w:eastAsia="ko-KR"/>
        </w:rPr>
        <w:drawing>
          <wp:inline distT="0" distB="0" distL="0" distR="0">
            <wp:extent cx="515302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ra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EF" w:rsidRPr="00906BEE" w:rsidRDefault="000177EF" w:rsidP="000177EF">
      <w:pPr>
        <w:pStyle w:val="Heading3"/>
      </w:pPr>
      <w:r>
        <w:rPr>
          <w:caps w:val="0"/>
        </w:rPr>
        <w:lastRenderedPageBreak/>
        <w:t>2</w:t>
      </w:r>
      <w:r w:rsidRPr="000177EF">
        <w:rPr>
          <w:caps w:val="0"/>
        </w:rPr>
        <w:t>.</w:t>
      </w:r>
      <w:r>
        <w:t xml:space="preserve"> </w:t>
      </w:r>
      <w:r w:rsidR="003828C1">
        <w:t>communication system using xilinx Fpga</w:t>
      </w:r>
    </w:p>
    <w:p w:rsidR="000177EF" w:rsidRDefault="003828C1" w:rsidP="00E22E87">
      <w:pPr>
        <w:pStyle w:val="NoSpacing"/>
      </w:pPr>
      <w:r>
        <w:rPr>
          <w:noProof/>
          <w:lang w:eastAsia="ko-KR"/>
        </w:rPr>
        <w:drawing>
          <wp:inline distT="0" distB="0" distL="0" distR="0">
            <wp:extent cx="667512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EF" w:rsidRDefault="000177EF" w:rsidP="00E22E87">
      <w:pPr>
        <w:pStyle w:val="NoSpacing"/>
      </w:pPr>
    </w:p>
    <w:p w:rsidR="003828C1" w:rsidRDefault="003828C1" w:rsidP="00E22E87">
      <w:pPr>
        <w:pStyle w:val="NoSpacing"/>
      </w:pPr>
    </w:p>
    <w:p w:rsidR="003828C1" w:rsidRDefault="003828C1" w:rsidP="00E22E87">
      <w:pPr>
        <w:pStyle w:val="NoSpacing"/>
      </w:pPr>
    </w:p>
    <w:p w:rsidR="003828C1" w:rsidRDefault="003828C1" w:rsidP="00E22E87">
      <w:pPr>
        <w:pStyle w:val="NoSpacing"/>
      </w:pPr>
    </w:p>
    <w:p w:rsidR="003828C1" w:rsidRDefault="003828C1" w:rsidP="00E22E87">
      <w:pPr>
        <w:pStyle w:val="NoSpacing"/>
      </w:pPr>
    </w:p>
    <w:p w:rsidR="003828C1" w:rsidRDefault="003828C1" w:rsidP="00E22E87">
      <w:pPr>
        <w:pStyle w:val="NoSpacing"/>
      </w:pPr>
    </w:p>
    <w:p w:rsidR="000177EF" w:rsidRDefault="000177EF" w:rsidP="00E22E87">
      <w:pPr>
        <w:pStyle w:val="NoSpacing"/>
      </w:pPr>
    </w:p>
    <w:p w:rsidR="000177EF" w:rsidRDefault="000177EF" w:rsidP="00E22E87">
      <w:pPr>
        <w:pStyle w:val="NoSpacing"/>
      </w:pPr>
    </w:p>
    <w:p w:rsidR="000177EF" w:rsidRDefault="000177EF" w:rsidP="00E22E87">
      <w:pPr>
        <w:pStyle w:val="NoSpacing"/>
      </w:pPr>
    </w:p>
    <w:p w:rsidR="000177EF" w:rsidRDefault="000177EF" w:rsidP="00E22E87">
      <w:pPr>
        <w:pStyle w:val="NoSpacing"/>
      </w:pPr>
    </w:p>
    <w:p w:rsidR="000177EF" w:rsidRDefault="000177EF" w:rsidP="00E22E87">
      <w:pPr>
        <w:pStyle w:val="NoSpacing"/>
      </w:pPr>
    </w:p>
    <w:p w:rsidR="00793E76" w:rsidRPr="00906BEE" w:rsidRDefault="00793E76" w:rsidP="00793E76">
      <w:pPr>
        <w:pStyle w:val="Heading3"/>
      </w:pPr>
      <w:r>
        <w:rPr>
          <w:caps w:val="0"/>
        </w:rPr>
        <w:lastRenderedPageBreak/>
        <w:t>3</w:t>
      </w:r>
      <w:r w:rsidRPr="000177EF">
        <w:rPr>
          <w:caps w:val="0"/>
        </w:rPr>
        <w:t>.</w:t>
      </w:r>
      <w:r>
        <w:t xml:space="preserve"> </w:t>
      </w:r>
      <w:r>
        <w:t>ARM based firmware</w:t>
      </w:r>
    </w:p>
    <w:p w:rsidR="003828C1" w:rsidRDefault="00793E76" w:rsidP="00E22E87">
      <w:pPr>
        <w:pStyle w:val="NoSpacing"/>
      </w:pPr>
      <w:r>
        <w:rPr>
          <w:noProof/>
          <w:lang w:eastAsia="ko-KR"/>
        </w:rPr>
        <w:drawing>
          <wp:inline distT="0" distB="0" distL="0" distR="0">
            <wp:extent cx="5619750" cy="5717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882" cy="57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64" w:rsidRPr="00906BEE" w:rsidRDefault="008D0A64" w:rsidP="008D0A64">
      <w:pPr>
        <w:pStyle w:val="Heading3"/>
      </w:pPr>
      <w:r>
        <w:rPr>
          <w:caps w:val="0"/>
        </w:rPr>
        <w:lastRenderedPageBreak/>
        <w:t>4</w:t>
      </w:r>
      <w:r w:rsidRPr="000177EF">
        <w:rPr>
          <w:caps w:val="0"/>
        </w:rPr>
        <w:t>.</w:t>
      </w:r>
      <w:r>
        <w:t xml:space="preserve"> </w:t>
      </w:r>
      <w:r>
        <w:t>Wireless communication module</w:t>
      </w:r>
    </w:p>
    <w:p w:rsidR="00793E76" w:rsidRDefault="008D0A64" w:rsidP="00E22E87">
      <w:pPr>
        <w:pStyle w:val="NoSpacing"/>
      </w:pPr>
      <w:r>
        <w:rPr>
          <w:noProof/>
          <w:lang w:eastAsia="ko-KR"/>
        </w:rPr>
        <w:drawing>
          <wp:inline distT="0" distB="0" distL="0" distR="0">
            <wp:extent cx="4314825" cy="25001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irele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31" cy="25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  <w:r>
        <w:rPr>
          <w:noProof/>
          <w:lang w:eastAsia="ko-KR"/>
        </w:rPr>
        <w:drawing>
          <wp:inline distT="0" distB="0" distL="0" distR="0">
            <wp:extent cx="4325402" cy="2628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ireles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15" cy="26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8D0A64" w:rsidRDefault="008D0A64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p w:rsidR="00793E76" w:rsidRDefault="00793E76" w:rsidP="00E22E87">
      <w:pPr>
        <w:pStyle w:val="NoSpacing"/>
      </w:pPr>
    </w:p>
    <w:sectPr w:rsidR="00793E76" w:rsidSect="00EF7CC9">
      <w:headerReference w:type="default" r:id="rId16"/>
      <w:footerReference w:type="default" r:id="rId17"/>
      <w:footerReference w:type="first" r:id="rId1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980" w:rsidRDefault="00600980" w:rsidP="00713050">
      <w:pPr>
        <w:spacing w:line="240" w:lineRule="auto"/>
      </w:pPr>
      <w:r>
        <w:separator/>
      </w:r>
    </w:p>
  </w:endnote>
  <w:endnote w:type="continuationSeparator" w:id="0">
    <w:p w:rsidR="00600980" w:rsidRDefault="0060098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pitch w:val="fixed"/>
    <w:sig w:usb0="00000000" w:usb1="09060000" w:usb2="00000010" w:usb3="00000000" w:csb0="00080000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01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85646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85646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85646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856468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980" w:rsidRDefault="00600980" w:rsidP="00713050">
      <w:pPr>
        <w:spacing w:line="240" w:lineRule="auto"/>
      </w:pPr>
      <w:r>
        <w:separator/>
      </w:r>
    </w:p>
  </w:footnote>
  <w:footnote w:type="continuationSeparator" w:id="0">
    <w:p w:rsidR="00600980" w:rsidRDefault="0060098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77CB080" wp14:editId="058C0EB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83FAC9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0098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07B2F5E50DF64808874DF2E13025F881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856468">
                      <w:t>James brown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27595"/>
    <w:multiLevelType w:val="hybridMultilevel"/>
    <w:tmpl w:val="BB1C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B3"/>
    <w:rsid w:val="000177EF"/>
    <w:rsid w:val="0002301F"/>
    <w:rsid w:val="0006315E"/>
    <w:rsid w:val="00091382"/>
    <w:rsid w:val="000A07DA"/>
    <w:rsid w:val="000A2BFA"/>
    <w:rsid w:val="000B0619"/>
    <w:rsid w:val="000B61CA"/>
    <w:rsid w:val="000F7249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06C4"/>
    <w:rsid w:val="00313E86"/>
    <w:rsid w:val="00333CD3"/>
    <w:rsid w:val="00340365"/>
    <w:rsid w:val="00342B64"/>
    <w:rsid w:val="00364079"/>
    <w:rsid w:val="003828C1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10B3"/>
    <w:rsid w:val="00523479"/>
    <w:rsid w:val="00543DB7"/>
    <w:rsid w:val="005729B0"/>
    <w:rsid w:val="00583E4F"/>
    <w:rsid w:val="00600980"/>
    <w:rsid w:val="00624988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7628A"/>
    <w:rsid w:val="00793E76"/>
    <w:rsid w:val="00795D58"/>
    <w:rsid w:val="007D2696"/>
    <w:rsid w:val="007D2FD2"/>
    <w:rsid w:val="007D406E"/>
    <w:rsid w:val="007D6458"/>
    <w:rsid w:val="00811117"/>
    <w:rsid w:val="00823C54"/>
    <w:rsid w:val="00841146"/>
    <w:rsid w:val="00856468"/>
    <w:rsid w:val="0088504C"/>
    <w:rsid w:val="0089382B"/>
    <w:rsid w:val="00895A78"/>
    <w:rsid w:val="008A1907"/>
    <w:rsid w:val="008C6BCA"/>
    <w:rsid w:val="008C7B50"/>
    <w:rsid w:val="008D0A64"/>
    <w:rsid w:val="008E4B30"/>
    <w:rsid w:val="008F633B"/>
    <w:rsid w:val="00906BEE"/>
    <w:rsid w:val="009243E7"/>
    <w:rsid w:val="0092447F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B2B52"/>
    <w:rsid w:val="00CE18D5"/>
    <w:rsid w:val="00D04109"/>
    <w:rsid w:val="00D41678"/>
    <w:rsid w:val="00D42664"/>
    <w:rsid w:val="00D97A41"/>
    <w:rsid w:val="00DD3CF6"/>
    <w:rsid w:val="00DD6416"/>
    <w:rsid w:val="00DF4E0A"/>
    <w:rsid w:val="00E02DCD"/>
    <w:rsid w:val="00E12C60"/>
    <w:rsid w:val="00E22E87"/>
    <w:rsid w:val="00E509FC"/>
    <w:rsid w:val="00E57630"/>
    <w:rsid w:val="00E86C2B"/>
    <w:rsid w:val="00EB2D52"/>
    <w:rsid w:val="00ED0C33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DE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mailto:jamesbrown.1986.222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2523A2FCA24F34A32B824F7A8F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D1CEF-C0D1-41EF-A53A-C48BDA2A0A65}"/>
      </w:docPartPr>
      <w:docPartBody>
        <w:p w:rsidR="00DE301C" w:rsidRDefault="00967E78">
          <w:pPr>
            <w:pStyle w:val="0D2523A2FCA24F34A32B824F7A8F0E08"/>
          </w:pPr>
          <w:r w:rsidRPr="00906BEE">
            <w:t>Skills</w:t>
          </w:r>
        </w:p>
      </w:docPartBody>
    </w:docPart>
    <w:docPart>
      <w:docPartPr>
        <w:name w:val="A6B06E083D17400E9366AC9AF7928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1E483-A308-48A2-91CA-E1F18DA067EC}"/>
      </w:docPartPr>
      <w:docPartBody>
        <w:p w:rsidR="00DE301C" w:rsidRDefault="00967E78">
          <w:pPr>
            <w:pStyle w:val="A6B06E083D17400E9366AC9AF7928158"/>
          </w:pPr>
          <w:r>
            <w:t>Your name</w:t>
          </w:r>
        </w:p>
      </w:docPartBody>
    </w:docPart>
    <w:docPart>
      <w:docPartPr>
        <w:name w:val="592948B4063F4D5DA49216411EB67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3FE5A-0CA4-4146-B2BA-047905A41E70}"/>
      </w:docPartPr>
      <w:docPartBody>
        <w:p w:rsidR="00DE301C" w:rsidRDefault="00967E78">
          <w:pPr>
            <w:pStyle w:val="592948B4063F4D5DA49216411EB67A9E"/>
          </w:pPr>
          <w:r w:rsidRPr="00906BEE">
            <w:t>Experience</w:t>
          </w:r>
        </w:p>
      </w:docPartBody>
    </w:docPart>
    <w:docPart>
      <w:docPartPr>
        <w:name w:val="8043391726C741AC9649A604F735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1E3A6-DB03-4B0D-83E1-3078789A6F59}"/>
      </w:docPartPr>
      <w:docPartBody>
        <w:p w:rsidR="00DE301C" w:rsidRDefault="00967E78">
          <w:pPr>
            <w:pStyle w:val="8043391726C741AC9649A604F73558B7"/>
          </w:pPr>
          <w:r w:rsidRPr="00906BEE">
            <w:t>Education</w:t>
          </w:r>
        </w:p>
      </w:docPartBody>
    </w:docPart>
    <w:docPart>
      <w:docPartPr>
        <w:name w:val="07B2F5E50DF64808874DF2E13025F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17240-2662-4E86-BD3C-01D53651BF14}"/>
      </w:docPartPr>
      <w:docPartBody>
        <w:p w:rsidR="00DE301C" w:rsidRDefault="00967E78">
          <w:pPr>
            <w:pStyle w:val="07B2F5E50DF64808874DF2E13025F881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pitch w:val="fixed"/>
    <w:sig w:usb0="00000000" w:usb1="09060000" w:usb2="00000010" w:usb3="00000000" w:csb0="00080000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B2"/>
    <w:rsid w:val="00585298"/>
    <w:rsid w:val="007115B2"/>
    <w:rsid w:val="00967E78"/>
    <w:rsid w:val="00D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4826FD1CA42CABB9F17F0C2037FAD">
    <w:name w:val="9134826FD1CA42CABB9F17F0C2037FAD"/>
  </w:style>
  <w:style w:type="paragraph" w:customStyle="1" w:styleId="869FEE810B95428D8E18F245B3F67726">
    <w:name w:val="869FEE810B95428D8E18F245B3F67726"/>
  </w:style>
  <w:style w:type="paragraph" w:customStyle="1" w:styleId="4014E8E5D9C24659AE778EDCA84B8A76">
    <w:name w:val="4014E8E5D9C24659AE778EDCA84B8A76"/>
  </w:style>
  <w:style w:type="paragraph" w:customStyle="1" w:styleId="0D2523A2FCA24F34A32B824F7A8F0E08">
    <w:name w:val="0D2523A2FCA24F34A32B824F7A8F0E08"/>
  </w:style>
  <w:style w:type="paragraph" w:customStyle="1" w:styleId="18D754F0F1664DFFBCF6C3C2C8FF42BB">
    <w:name w:val="18D754F0F1664DFFBCF6C3C2C8FF42BB"/>
  </w:style>
  <w:style w:type="paragraph" w:customStyle="1" w:styleId="A6B06E083D17400E9366AC9AF7928158">
    <w:name w:val="A6B06E083D17400E9366AC9AF7928158"/>
  </w:style>
  <w:style w:type="paragraph" w:customStyle="1" w:styleId="272A81146FE34792A510C003E2F36A77">
    <w:name w:val="272A81146FE34792A510C003E2F36A77"/>
  </w:style>
  <w:style w:type="paragraph" w:customStyle="1" w:styleId="07827D1CC7044A998316A28216EC7343">
    <w:name w:val="07827D1CC7044A998316A28216EC7343"/>
  </w:style>
  <w:style w:type="paragraph" w:customStyle="1" w:styleId="592948B4063F4D5DA49216411EB67A9E">
    <w:name w:val="592948B4063F4D5DA49216411EB67A9E"/>
  </w:style>
  <w:style w:type="paragraph" w:customStyle="1" w:styleId="EDDD5E34168E46218812EEBD11EFB149">
    <w:name w:val="EDDD5E34168E46218812EEBD11EFB149"/>
  </w:style>
  <w:style w:type="paragraph" w:customStyle="1" w:styleId="47BE5FC9A8FF42DBAE20B64F5D2C03A2">
    <w:name w:val="47BE5FC9A8FF42DBAE20B64F5D2C03A2"/>
  </w:style>
  <w:style w:type="paragraph" w:customStyle="1" w:styleId="B6EECCA7A82B47D08121CDC6A408157B">
    <w:name w:val="B6EECCA7A82B47D08121CDC6A408157B"/>
  </w:style>
  <w:style w:type="paragraph" w:customStyle="1" w:styleId="58778F0F27C5452589986A3EB7C3C5FF">
    <w:name w:val="58778F0F27C5452589986A3EB7C3C5FF"/>
  </w:style>
  <w:style w:type="paragraph" w:customStyle="1" w:styleId="CBB7D27308604058BB7BBBF1DE59D514">
    <w:name w:val="CBB7D27308604058BB7BBBF1DE59D514"/>
  </w:style>
  <w:style w:type="paragraph" w:customStyle="1" w:styleId="8674999B58804942ADFFD2643F1CEDA1">
    <w:name w:val="8674999B58804942ADFFD2643F1CEDA1"/>
  </w:style>
  <w:style w:type="paragraph" w:customStyle="1" w:styleId="FD1390CF04DB439A9DEDE65F664EEE2D">
    <w:name w:val="FD1390CF04DB439A9DEDE65F664EEE2D"/>
  </w:style>
  <w:style w:type="paragraph" w:customStyle="1" w:styleId="510EED2E74474572AFB04309AD1BB9F3">
    <w:name w:val="510EED2E74474572AFB04309AD1BB9F3"/>
  </w:style>
  <w:style w:type="paragraph" w:customStyle="1" w:styleId="6DA8215F87ED49DE880EA64856D28085">
    <w:name w:val="6DA8215F87ED49DE880EA64856D28085"/>
  </w:style>
  <w:style w:type="paragraph" w:customStyle="1" w:styleId="153E21897ADB4FBD88481E17CF483082">
    <w:name w:val="153E21897ADB4FBD88481E17CF483082"/>
  </w:style>
  <w:style w:type="paragraph" w:customStyle="1" w:styleId="8043391726C741AC9649A604F73558B7">
    <w:name w:val="8043391726C741AC9649A604F73558B7"/>
  </w:style>
  <w:style w:type="paragraph" w:customStyle="1" w:styleId="B606F2D7851345B7B6785B4F3CEA606A">
    <w:name w:val="B606F2D7851345B7B6785B4F3CEA606A"/>
  </w:style>
  <w:style w:type="paragraph" w:customStyle="1" w:styleId="3B25E1AFD6994141A501DFF94E7095CA">
    <w:name w:val="3B25E1AFD6994141A501DFF94E7095CA"/>
  </w:style>
  <w:style w:type="paragraph" w:customStyle="1" w:styleId="9A6ECBA2E70641238F83304353D23E04">
    <w:name w:val="9A6ECBA2E70641238F83304353D23E04"/>
  </w:style>
  <w:style w:type="paragraph" w:customStyle="1" w:styleId="9B283D1DE5C347E5BC515CFA53472460">
    <w:name w:val="9B283D1DE5C347E5BC515CFA53472460"/>
  </w:style>
  <w:style w:type="paragraph" w:customStyle="1" w:styleId="086E63FD7A4D4BE1A7C578811D947A1C">
    <w:name w:val="086E63FD7A4D4BE1A7C578811D947A1C"/>
  </w:style>
  <w:style w:type="paragraph" w:customStyle="1" w:styleId="4D2C7696CE00412885ECBF1B5CAD15A3">
    <w:name w:val="4D2C7696CE00412885ECBF1B5CAD15A3"/>
  </w:style>
  <w:style w:type="paragraph" w:customStyle="1" w:styleId="07B2F5E50DF64808874DF2E13025F881">
    <w:name w:val="07B2F5E50DF64808874DF2E13025F881"/>
  </w:style>
  <w:style w:type="paragraph" w:customStyle="1" w:styleId="EFC14649676C4C0C9214A2085A80BE7B">
    <w:name w:val="EFC14649676C4C0C9214A2085A80BE7B"/>
  </w:style>
  <w:style w:type="paragraph" w:customStyle="1" w:styleId="C6ECBE2ED7E342B9ADB3F9EFF243D645">
    <w:name w:val="C6ECBE2ED7E342B9ADB3F9EFF243D645"/>
  </w:style>
  <w:style w:type="paragraph" w:customStyle="1" w:styleId="C2591A9AECDF4C31A46A065DD2E07B18">
    <w:name w:val="C2591A9AECDF4C31A46A065DD2E07B18"/>
  </w:style>
  <w:style w:type="paragraph" w:customStyle="1" w:styleId="55F5C28F0BC54175843D4AB5B93A997C">
    <w:name w:val="55F5C28F0BC54175843D4AB5B93A997C"/>
    <w:rsid w:val="007115B2"/>
  </w:style>
  <w:style w:type="paragraph" w:customStyle="1" w:styleId="FF3330527EAE422C8CF1A29BFA2F47DA">
    <w:name w:val="FF3330527EAE422C8CF1A29BFA2F47DA"/>
    <w:rsid w:val="00DE301C"/>
  </w:style>
  <w:style w:type="paragraph" w:customStyle="1" w:styleId="925A5321070D4478BA6B0342A493D739">
    <w:name w:val="925A5321070D4478BA6B0342A493D739"/>
    <w:rsid w:val="00DE301C"/>
  </w:style>
  <w:style w:type="paragraph" w:customStyle="1" w:styleId="481C349590C14D4AAAFD2750A44E2BD6">
    <w:name w:val="481C349590C14D4AAAFD2750A44E2BD6"/>
    <w:rsid w:val="00DE301C"/>
  </w:style>
  <w:style w:type="paragraph" w:customStyle="1" w:styleId="94892371EDA04038B431E33FE1C0BA89">
    <w:name w:val="94892371EDA04038B431E33FE1C0BA89"/>
    <w:rsid w:val="00DE3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2021-11-11T21:09:00Z</dcterms:created>
  <dcterms:modified xsi:type="dcterms:W3CDTF">2021-11-12T06:19:00Z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